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C39F4" w:rsidR="00497F54" w:rsidRDefault="00AF3F5E" w14:paraId="4BBC99DA" w14:textId="4A798ABD">
      <w:pPr>
        <w:pStyle w:val="InformaesdeContato"/>
        <w:rPr>
          <w:sz w:val="20"/>
          <w:lang w:val="pt-BR"/>
        </w:rPr>
      </w:pPr>
      <w:r w:rsidRPr="007C39F4">
        <w:rPr>
          <w:sz w:val="20"/>
          <w:lang w:val="pt-BR"/>
        </w:rPr>
        <w:t>Rio Branco - AC</w:t>
      </w:r>
    </w:p>
    <w:p w:rsidR="00497F54" w:rsidRDefault="00AF3F5E" w14:paraId="1D672906" w14:textId="17B9E192">
      <w:pPr>
        <w:pStyle w:val="InformaesdeContato"/>
        <w:rPr>
          <w:sz w:val="20"/>
          <w:lang w:val="pt-BR"/>
        </w:rPr>
      </w:pPr>
      <w:r w:rsidRPr="007C39F4">
        <w:rPr>
          <w:sz w:val="20"/>
          <w:lang w:val="pt-BR"/>
        </w:rPr>
        <w:t>(68)99225-2856</w:t>
      </w:r>
    </w:p>
    <w:p w:rsidRPr="00D85498" w:rsidR="00D85498" w:rsidP="00D85498" w:rsidRDefault="00D85498" w14:paraId="510F66DE" w14:textId="73E9E45A">
      <w:pPr>
        <w:pStyle w:val="E-mail"/>
        <w:rPr>
          <w:sz w:val="22"/>
          <w:szCs w:val="22"/>
          <w:lang w:val="pt-BR"/>
        </w:rPr>
      </w:pPr>
      <w:r w:rsidRPr="00D85498">
        <w:rPr>
          <w:sz w:val="22"/>
          <w:szCs w:val="22"/>
          <w:lang w:val="pt-BR"/>
        </w:rPr>
        <w:t>santiago.melo@sou.ufac.br</w:t>
      </w:r>
    </w:p>
    <w:p w:rsidRPr="00D85498" w:rsidR="00497F54" w:rsidRDefault="00D85498" w14:paraId="199D8314" w14:textId="09EE3B0B">
      <w:pPr>
        <w:pStyle w:val="InformaesdeContato"/>
        <w:rPr>
          <w:sz w:val="20"/>
          <w:lang w:val="pt-BR"/>
        </w:rPr>
      </w:pPr>
      <w:r w:rsidRPr="00D85498">
        <w:rPr>
          <w:rFonts w:cs="Segoe UI"/>
          <w:sz w:val="21"/>
          <w:szCs w:val="21"/>
          <w:shd w:val="clear" w:color="auto" w:fill="F3F2EF"/>
        </w:rPr>
        <w:t>https://www.linkedin.com/in/santiago-rocha-53127226a</w:t>
      </w:r>
    </w:p>
    <w:p w:rsidRPr="00D33232" w:rsidR="00497F54" w:rsidRDefault="00AF3F5E" w14:paraId="6A916E54" w14:textId="0A7AEAA8">
      <w:pPr>
        <w:pStyle w:val="Nome"/>
        <w:rPr>
          <w:lang w:val="pt-BR"/>
        </w:rPr>
      </w:pPr>
      <w:r>
        <w:rPr>
          <w:lang w:val="pt-BR"/>
        </w:rPr>
        <w:t xml:space="preserve">Santiago rocha 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225"/>
        <w:gridCol w:w="7521"/>
      </w:tblGrid>
      <w:tr w:rsidRPr="00D33232" w:rsidR="00497F54" w:rsidTr="494A4AF0" w14:paraId="2AEF0204" w14:textId="77777777">
        <w:tc>
          <w:tcPr>
            <w:tcW w:w="2225" w:type="dxa"/>
            <w:tcMar>
              <w:right w:w="475" w:type="dxa"/>
            </w:tcMar>
          </w:tcPr>
          <w:p w:rsidRPr="007C39F4" w:rsidR="00497F54" w:rsidRDefault="00E515C8" w14:paraId="684270D8" w14:textId="77777777">
            <w:pPr>
              <w:pStyle w:val="Ttulo1"/>
              <w:rPr>
                <w:sz w:val="24"/>
                <w:szCs w:val="24"/>
                <w:lang w:val="pt-BR"/>
              </w:rPr>
            </w:pPr>
            <w:r w:rsidRPr="007C39F4">
              <w:rPr>
                <w:sz w:val="24"/>
                <w:szCs w:val="24"/>
                <w:lang w:val="pt-BR" w:bidi="pt-PT"/>
              </w:rPr>
              <w:t>Objetivo</w:t>
            </w:r>
          </w:p>
        </w:tc>
        <w:tc>
          <w:tcPr>
            <w:tcW w:w="7521" w:type="dxa"/>
            <w:tcMar/>
          </w:tcPr>
          <w:p w:rsidRPr="007C39F4" w:rsidR="00497F54" w:rsidRDefault="004C27D4" w14:paraId="57EFF0A0" w14:textId="0B91BDB4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 xml:space="preserve">Obter conhecimento e experiência real de trabalho na área de tecnologia afins de melhorar bem </w:t>
            </w:r>
            <w:r w:rsidRPr="007C39F4" w:rsidR="001B18A1">
              <w:rPr>
                <w:sz w:val="22"/>
                <w:szCs w:val="22"/>
                <w:lang w:val="pt-BR"/>
              </w:rPr>
              <w:t xml:space="preserve">como </w:t>
            </w:r>
            <w:r w:rsidRPr="007C39F4">
              <w:rPr>
                <w:sz w:val="22"/>
                <w:szCs w:val="22"/>
                <w:lang w:val="pt-BR"/>
              </w:rPr>
              <w:t xml:space="preserve">obter </w:t>
            </w:r>
            <w:r w:rsidRPr="007C39F4" w:rsidR="001B18A1">
              <w:rPr>
                <w:sz w:val="22"/>
                <w:szCs w:val="22"/>
                <w:lang w:val="pt-BR"/>
              </w:rPr>
              <w:t>habilidades para uma melhora como profissional.</w:t>
            </w:r>
          </w:p>
        </w:tc>
      </w:tr>
      <w:tr w:rsidRPr="00D33232" w:rsidR="00497F54" w:rsidTr="494A4AF0" w14:paraId="6AC62226" w14:textId="77777777">
        <w:tc>
          <w:tcPr>
            <w:tcW w:w="2225" w:type="dxa"/>
            <w:tcMar>
              <w:right w:w="475" w:type="dxa"/>
            </w:tcMar>
          </w:tcPr>
          <w:p w:rsidRPr="007C39F4" w:rsidR="00497F54" w:rsidRDefault="00E515C8" w14:paraId="2E2D2FC4" w14:textId="77777777">
            <w:pPr>
              <w:pStyle w:val="Ttulo1"/>
              <w:rPr>
                <w:sz w:val="24"/>
                <w:szCs w:val="24"/>
                <w:lang w:val="pt-BR"/>
              </w:rPr>
            </w:pPr>
            <w:r w:rsidRPr="007C39F4">
              <w:rPr>
                <w:sz w:val="24"/>
                <w:szCs w:val="24"/>
                <w:lang w:val="pt-BR" w:bidi="pt-PT"/>
              </w:rPr>
              <w:t>Habilidades e Competências</w:t>
            </w:r>
          </w:p>
        </w:tc>
        <w:tc>
          <w:tcPr>
            <w:tcW w:w="7521" w:type="dxa"/>
            <w:tcMar/>
          </w:tcPr>
          <w:p w:rsidRPr="007C39F4" w:rsidR="001B18A1" w:rsidRDefault="001B18A1" w14:paraId="0B302D2E" w14:textId="186FE1FE">
            <w:pPr>
              <w:pStyle w:val="Textodocurrculo"/>
              <w:rPr>
                <w:sz w:val="22"/>
                <w:szCs w:val="22"/>
                <w:lang w:val="pt-BR"/>
              </w:rPr>
            </w:pPr>
            <w:r w:rsidRPr="7D27C9D2" w:rsidR="001B18A1">
              <w:rPr>
                <w:sz w:val="22"/>
                <w:szCs w:val="22"/>
                <w:lang w:val="pt-BR"/>
              </w:rPr>
              <w:t>Análise</w:t>
            </w:r>
            <w:r w:rsidRPr="7D27C9D2" w:rsidR="12B414BB">
              <w:rPr>
                <w:sz w:val="22"/>
                <w:szCs w:val="22"/>
                <w:lang w:val="pt-BR"/>
              </w:rPr>
              <w:t>,</w:t>
            </w:r>
            <w:r w:rsidRPr="7D27C9D2" w:rsidR="001B18A1">
              <w:rPr>
                <w:sz w:val="22"/>
                <w:szCs w:val="22"/>
                <w:lang w:val="pt-BR"/>
              </w:rPr>
              <w:t xml:space="preserve"> produção </w:t>
            </w:r>
            <w:r w:rsidRPr="7D27C9D2" w:rsidR="285EC13E">
              <w:rPr>
                <w:sz w:val="22"/>
                <w:szCs w:val="22"/>
                <w:lang w:val="pt-BR"/>
              </w:rPr>
              <w:t xml:space="preserve">&amp; </w:t>
            </w:r>
            <w:r w:rsidRPr="7D27C9D2" w:rsidR="001B18A1">
              <w:rPr>
                <w:sz w:val="22"/>
                <w:szCs w:val="22"/>
                <w:lang w:val="pt-BR"/>
              </w:rPr>
              <w:t>Demonstraç</w:t>
            </w:r>
            <w:r w:rsidRPr="7D27C9D2" w:rsidR="72068753">
              <w:rPr>
                <w:sz w:val="22"/>
                <w:szCs w:val="22"/>
                <w:lang w:val="pt-BR"/>
              </w:rPr>
              <w:t>ões</w:t>
            </w:r>
            <w:r w:rsidRPr="7D27C9D2" w:rsidR="001B18A1">
              <w:rPr>
                <w:sz w:val="22"/>
                <w:szCs w:val="22"/>
                <w:lang w:val="pt-BR"/>
              </w:rPr>
              <w:t xml:space="preserve"> Financeiras</w:t>
            </w:r>
            <w:r w:rsidRPr="7D27C9D2" w:rsidR="007C39F4">
              <w:rPr>
                <w:sz w:val="22"/>
                <w:szCs w:val="22"/>
                <w:lang w:val="pt-BR"/>
              </w:rPr>
              <w:t>.</w:t>
            </w:r>
          </w:p>
          <w:p w:rsidRPr="00D33232" w:rsidR="004C27D4" w:rsidP="7D27C9D2" w:rsidRDefault="001B18A1" w14:paraId="6A8C0907" w14:textId="432E65B6">
            <w:pPr>
              <w:pStyle w:val="Textodocurrculo"/>
              <w:rPr>
                <w:lang w:val="pt-BR"/>
              </w:rPr>
            </w:pPr>
            <w:r w:rsidRPr="494A4AF0" w:rsidR="001B18A1">
              <w:rPr>
                <w:sz w:val="22"/>
                <w:szCs w:val="22"/>
                <w:lang w:val="pt-BR"/>
              </w:rPr>
              <w:t xml:space="preserve">Administração </w:t>
            </w:r>
            <w:r w:rsidRPr="494A4AF0" w:rsidR="007C39F4">
              <w:rPr>
                <w:sz w:val="22"/>
                <w:szCs w:val="22"/>
                <w:lang w:val="pt-BR"/>
              </w:rPr>
              <w:t>Financeira.</w:t>
            </w:r>
          </w:p>
          <w:p w:rsidR="61E64519" w:rsidP="494A4AF0" w:rsidRDefault="61E64519" w14:paraId="218133A9" w14:textId="0743C505">
            <w:pPr>
              <w:pStyle w:val="Textodocurrculo"/>
              <w:rPr>
                <w:sz w:val="22"/>
                <w:szCs w:val="22"/>
                <w:lang w:val="pt-BR"/>
              </w:rPr>
            </w:pPr>
            <w:r w:rsidRPr="494A4AF0" w:rsidR="61E64519">
              <w:rPr>
                <w:sz w:val="22"/>
                <w:szCs w:val="22"/>
                <w:lang w:val="pt-BR"/>
              </w:rPr>
              <w:t>Python, HTML, CSS, JavaScript</w:t>
            </w:r>
          </w:p>
          <w:p w:rsidRPr="00D33232" w:rsidR="004C27D4" w:rsidP="7D27C9D2" w:rsidRDefault="001B18A1" w14:paraId="168E43A7" w14:textId="78F56CD0">
            <w:pPr>
              <w:pStyle w:val="Textodocurrculo"/>
              <w:rPr>
                <w:sz w:val="22"/>
                <w:szCs w:val="22"/>
                <w:lang w:val="pt-BR"/>
              </w:rPr>
            </w:pPr>
            <w:r w:rsidRPr="7D27C9D2" w:rsidR="7BDB3737">
              <w:rPr>
                <w:sz w:val="22"/>
                <w:szCs w:val="22"/>
                <w:lang w:val="pt-BR"/>
              </w:rPr>
              <w:t>Pontualidade, Competência</w:t>
            </w:r>
            <w:r w:rsidRPr="7D27C9D2" w:rsidR="0722FDF8">
              <w:rPr>
                <w:sz w:val="22"/>
                <w:szCs w:val="22"/>
                <w:lang w:val="pt-BR"/>
              </w:rPr>
              <w:t xml:space="preserve"> &amp; </w:t>
            </w:r>
            <w:r w:rsidRPr="7D27C9D2" w:rsidR="0722FDF8">
              <w:rPr>
                <w:sz w:val="22"/>
                <w:szCs w:val="22"/>
                <w:lang w:val="pt-BR"/>
              </w:rPr>
              <w:t>Prudência</w:t>
            </w:r>
          </w:p>
        </w:tc>
      </w:tr>
      <w:tr w:rsidRPr="00D33232" w:rsidR="00497F54" w:rsidTr="494A4AF0" w14:paraId="2AF9E2EC" w14:textId="77777777">
        <w:trPr>
          <w:trHeight w:val="383"/>
        </w:trPr>
        <w:tc>
          <w:tcPr>
            <w:tcW w:w="2225" w:type="dxa"/>
            <w:tcMar>
              <w:right w:w="475" w:type="dxa"/>
            </w:tcMar>
          </w:tcPr>
          <w:p w:rsidRPr="007C39F4" w:rsidR="00497F54" w:rsidRDefault="00E515C8" w14:paraId="4E190CC1" w14:textId="77777777">
            <w:pPr>
              <w:pStyle w:val="Ttulo1"/>
              <w:rPr>
                <w:sz w:val="24"/>
                <w:szCs w:val="24"/>
                <w:lang w:val="pt-BR"/>
              </w:rPr>
            </w:pPr>
            <w:r w:rsidRPr="007C39F4">
              <w:rPr>
                <w:sz w:val="24"/>
                <w:szCs w:val="24"/>
                <w:lang w:val="pt-BR" w:bidi="pt-PT"/>
              </w:rPr>
              <w:t>Experiência</w:t>
            </w:r>
          </w:p>
        </w:tc>
        <w:tc>
          <w:tcPr>
            <w:tcW w:w="7521" w:type="dxa"/>
            <w:tcMar/>
          </w:tcPr>
          <w:p w:rsidRPr="007C39F4" w:rsidR="00497F54" w:rsidRDefault="00F623FC" w14:paraId="008FE2BB" w14:textId="04103B4A">
            <w:pPr>
              <w:pStyle w:val="Textodocurrculo"/>
              <w:rPr>
                <w:sz w:val="22"/>
                <w:szCs w:val="22"/>
                <w:lang w:val="pt-BR"/>
              </w:rPr>
            </w:pPr>
            <w:r w:rsidRPr="494A4AF0" w:rsidR="1CDAC984">
              <w:rPr>
                <w:sz w:val="22"/>
                <w:szCs w:val="22"/>
                <w:lang w:val="pt-BR"/>
              </w:rPr>
              <w:t xml:space="preserve">ALMO  </w:t>
            </w:r>
            <w:r w:rsidRPr="494A4AF0" w:rsidR="1CDAC984">
              <w:rPr>
                <w:sz w:val="22"/>
                <w:szCs w:val="22"/>
                <w:lang w:val="pt-BR"/>
              </w:rPr>
              <w:t>Honest</w:t>
            </w:r>
            <w:r w:rsidRPr="494A4AF0" w:rsidR="1CDAC984">
              <w:rPr>
                <w:sz w:val="22"/>
                <w:szCs w:val="22"/>
                <w:lang w:val="pt-BR"/>
              </w:rPr>
              <w:t xml:space="preserve"> Market</w:t>
            </w:r>
            <w:r w:rsidRPr="494A4AF0" w:rsidR="5B80680B">
              <w:rPr>
                <w:sz w:val="22"/>
                <w:szCs w:val="22"/>
                <w:lang w:val="pt-BR"/>
              </w:rPr>
              <w:t xml:space="preserve"> – </w:t>
            </w:r>
            <w:r w:rsidRPr="494A4AF0" w:rsidR="2F8A5A8E">
              <w:rPr>
                <w:sz w:val="22"/>
                <w:szCs w:val="22"/>
                <w:lang w:val="pt-BR"/>
              </w:rPr>
              <w:t>Desenvolvedor</w:t>
            </w:r>
            <w:r w:rsidRPr="494A4AF0" w:rsidR="5B80680B">
              <w:rPr>
                <w:sz w:val="22"/>
                <w:szCs w:val="22"/>
                <w:lang w:val="pt-BR"/>
              </w:rPr>
              <w:t xml:space="preserve"> (Freelancer)</w:t>
            </w:r>
          </w:p>
        </w:tc>
      </w:tr>
      <w:tr w:rsidRPr="00D33232" w:rsidR="00497F54" w:rsidTr="494A4AF0" w14:paraId="2F3E5A3C" w14:textId="77777777">
        <w:tc>
          <w:tcPr>
            <w:tcW w:w="2225" w:type="dxa"/>
            <w:tcMar>
              <w:right w:w="475" w:type="dxa"/>
            </w:tcMar>
          </w:tcPr>
          <w:p w:rsidRPr="007C39F4" w:rsidR="00497F54" w:rsidRDefault="00E515C8" w14:paraId="4F833A0C" w14:textId="77777777">
            <w:pPr>
              <w:pStyle w:val="Ttulo1"/>
              <w:rPr>
                <w:sz w:val="24"/>
                <w:szCs w:val="24"/>
                <w:lang w:val="pt-BR"/>
              </w:rPr>
            </w:pPr>
            <w:r w:rsidRPr="007C39F4">
              <w:rPr>
                <w:sz w:val="24"/>
                <w:szCs w:val="24"/>
                <w:lang w:val="pt-BR" w:bidi="pt-PT"/>
              </w:rPr>
              <w:t>Educação</w:t>
            </w:r>
          </w:p>
        </w:tc>
        <w:tc>
          <w:tcPr>
            <w:tcW w:w="7521" w:type="dxa"/>
            <w:tcMar/>
          </w:tcPr>
          <w:p w:rsidRPr="007C39F4" w:rsidR="008327B3" w:rsidP="008327B3" w:rsidRDefault="008327B3" w14:paraId="449171E7" w14:textId="73F8D9D8">
            <w:pPr>
              <w:pStyle w:val="Ttulo2"/>
              <w:rPr>
                <w:sz w:val="22"/>
                <w:szCs w:val="22"/>
                <w:lang w:val="pt-BR"/>
              </w:rPr>
            </w:pPr>
            <w:r w:rsidRPr="7D27C9D2" w:rsidR="008327B3">
              <w:rPr>
                <w:sz w:val="22"/>
                <w:szCs w:val="22"/>
                <w:lang w:val="pt-BR"/>
              </w:rPr>
              <w:t>Instituto federal do acre (</w:t>
            </w:r>
            <w:r w:rsidRPr="7D27C9D2" w:rsidR="008327B3">
              <w:rPr>
                <w:sz w:val="22"/>
                <w:szCs w:val="22"/>
                <w:lang w:val="pt-BR"/>
              </w:rPr>
              <w:t>ifac</w:t>
            </w:r>
            <w:r w:rsidRPr="7D27C9D2" w:rsidR="008327B3">
              <w:rPr>
                <w:sz w:val="22"/>
                <w:szCs w:val="22"/>
                <w:lang w:val="pt-BR"/>
              </w:rPr>
              <w:t>)</w:t>
            </w:r>
          </w:p>
          <w:p w:rsidRPr="007C39F4" w:rsidR="00AF3F5E" w:rsidP="00AF3F5E" w:rsidRDefault="00AF3F5E" w14:paraId="158B7E0C" w14:textId="3B62210C">
            <w:pPr>
              <w:spacing w:after="0"/>
              <w:rPr>
                <w:rFonts w:cs="Arial"/>
                <w:sz w:val="22"/>
                <w:szCs w:val="22"/>
              </w:rPr>
            </w:pPr>
            <w:r w:rsidRPr="007C39F4">
              <w:rPr>
                <w:rFonts w:cs="Arial"/>
                <w:sz w:val="22"/>
                <w:szCs w:val="22"/>
              </w:rPr>
              <w:t>Ensino Médio (2019 – 2022)</w:t>
            </w:r>
          </w:p>
          <w:p w:rsidRPr="007C39F4" w:rsidR="00497F54" w:rsidP="00AF3F5E" w:rsidRDefault="00AF3F5E" w14:paraId="28365EC9" w14:textId="5BE73B7B">
            <w:pPr>
              <w:pStyle w:val="Textodocurrculo"/>
              <w:rPr>
                <w:rFonts w:cs="Arial"/>
                <w:sz w:val="22"/>
                <w:szCs w:val="22"/>
              </w:rPr>
            </w:pPr>
            <w:r w:rsidRPr="494A4AF0" w:rsidR="00AF3F5E">
              <w:rPr>
                <w:rFonts w:cs="Arial"/>
                <w:sz w:val="22"/>
                <w:szCs w:val="22"/>
              </w:rPr>
              <w:t>Finanças</w:t>
            </w:r>
            <w:r w:rsidRPr="494A4AF0" w:rsidR="00AF3F5E">
              <w:rPr>
                <w:rFonts w:cs="Arial"/>
                <w:sz w:val="22"/>
                <w:szCs w:val="22"/>
              </w:rPr>
              <w:t xml:space="preserve"> </w:t>
            </w:r>
            <w:r w:rsidRPr="494A4AF0" w:rsidR="00AF3F5E">
              <w:rPr>
                <w:rFonts w:cs="Arial"/>
                <w:sz w:val="22"/>
                <w:szCs w:val="22"/>
              </w:rPr>
              <w:t>(2019</w:t>
            </w:r>
            <w:r w:rsidRPr="494A4AF0" w:rsidR="00AF3F5E">
              <w:rPr>
                <w:rFonts w:cs="Arial"/>
                <w:sz w:val="22"/>
                <w:szCs w:val="22"/>
              </w:rPr>
              <w:t xml:space="preserve"> -2022)</w:t>
            </w:r>
            <w:r w:rsidRPr="494A4AF0" w:rsidR="00D85498">
              <w:rPr>
                <w:rFonts w:cs="Arial"/>
                <w:sz w:val="22"/>
                <w:szCs w:val="22"/>
              </w:rPr>
              <w:t xml:space="preserve"> - </w:t>
            </w:r>
            <w:r w:rsidRPr="494A4AF0" w:rsidR="00D85498">
              <w:rPr>
                <w:rFonts w:cs="Arial"/>
                <w:sz w:val="22"/>
                <w:szCs w:val="22"/>
              </w:rPr>
              <w:t>Técnico</w:t>
            </w:r>
          </w:p>
          <w:p w:rsidRPr="007C39F4" w:rsidR="00557D46" w:rsidP="00557D46" w:rsidRDefault="00557D46" w14:paraId="0E31C029" w14:textId="77777777">
            <w:pPr>
              <w:pStyle w:val="Ttulo2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>Universidade federal do acre (ufac)</w:t>
            </w:r>
          </w:p>
          <w:p w:rsidRPr="007C39F4" w:rsidR="00557D46" w:rsidP="00AF3F5E" w:rsidRDefault="00557D46" w14:paraId="70F1FADC" w14:textId="60769C48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>Sistemas de Informação (2022 – 2026) - Bacharel</w:t>
            </w:r>
          </w:p>
          <w:p w:rsidRPr="007C39F4" w:rsidR="00AF3F5E" w:rsidP="00AF3F5E" w:rsidRDefault="007E1E1A" w14:paraId="4235598F" w14:textId="726F10E3">
            <w:pPr>
              <w:pStyle w:val="Ttulo2"/>
              <w:rPr>
                <w:sz w:val="22"/>
                <w:szCs w:val="22"/>
                <w:lang w:val="pt-BR"/>
              </w:rPr>
            </w:pPr>
            <w:r w:rsidRPr="7D27C9D2" w:rsidR="007E1E1A">
              <w:rPr>
                <w:sz w:val="22"/>
                <w:szCs w:val="22"/>
                <w:lang w:val="pt-BR"/>
              </w:rPr>
              <w:t>Curso EM video</w:t>
            </w:r>
          </w:p>
          <w:p w:rsidRPr="007C39F4" w:rsidR="00AF3F5E" w:rsidP="00AF3F5E" w:rsidRDefault="008327B3" w14:paraId="655DDFDC" w14:textId="0CD78C81">
            <w:pPr>
              <w:pStyle w:val="Textodocurrculo"/>
              <w:rPr>
                <w:sz w:val="22"/>
                <w:szCs w:val="22"/>
                <w:lang w:val="pt-BR"/>
              </w:rPr>
            </w:pPr>
            <w:r w:rsidRPr="494A4AF0" w:rsidR="71C4400C">
              <w:rPr>
                <w:sz w:val="22"/>
                <w:szCs w:val="22"/>
                <w:lang w:val="pt-BR"/>
              </w:rPr>
              <w:t>C</w:t>
            </w:r>
            <w:r w:rsidRPr="494A4AF0" w:rsidR="008327B3">
              <w:rPr>
                <w:sz w:val="22"/>
                <w:szCs w:val="22"/>
                <w:lang w:val="pt-BR"/>
              </w:rPr>
              <w:t>urso de HTML</w:t>
            </w:r>
            <w:r w:rsidRPr="494A4AF0" w:rsidR="004C27D4">
              <w:rPr>
                <w:sz w:val="22"/>
                <w:szCs w:val="22"/>
                <w:lang w:val="pt-BR"/>
              </w:rPr>
              <w:t xml:space="preserve"> </w:t>
            </w:r>
            <w:r w:rsidRPr="494A4AF0" w:rsidR="008327B3">
              <w:rPr>
                <w:sz w:val="22"/>
                <w:szCs w:val="22"/>
                <w:lang w:val="pt-BR"/>
              </w:rPr>
              <w:t>5 &amp; CSS</w:t>
            </w:r>
            <w:r w:rsidRPr="494A4AF0" w:rsidR="004C27D4">
              <w:rPr>
                <w:sz w:val="22"/>
                <w:szCs w:val="22"/>
                <w:lang w:val="pt-BR"/>
              </w:rPr>
              <w:t xml:space="preserve"> </w:t>
            </w:r>
            <w:r w:rsidRPr="494A4AF0" w:rsidR="008327B3">
              <w:rPr>
                <w:sz w:val="22"/>
                <w:szCs w:val="22"/>
                <w:lang w:val="pt-BR"/>
              </w:rPr>
              <w:t>3 [</w:t>
            </w:r>
            <w:r w:rsidRPr="494A4AF0" w:rsidR="5D75EF19">
              <w:rPr>
                <w:sz w:val="22"/>
                <w:szCs w:val="22"/>
                <w:lang w:val="pt-BR"/>
              </w:rPr>
              <w:t>12</w:t>
            </w:r>
            <w:r w:rsidRPr="494A4AF0" w:rsidR="008327B3">
              <w:rPr>
                <w:sz w:val="22"/>
                <w:szCs w:val="22"/>
                <w:lang w:val="pt-BR"/>
              </w:rPr>
              <w:t>0 Horas] (2023)</w:t>
            </w:r>
          </w:p>
          <w:p w:rsidR="6F0E0A6F" w:rsidP="7D27C9D2" w:rsidRDefault="6F0E0A6F" w14:paraId="379C1B20" w14:textId="0966D37D">
            <w:pPr>
              <w:pStyle w:val="Textodocurrculo"/>
              <w:rPr>
                <w:sz w:val="22"/>
                <w:szCs w:val="22"/>
                <w:lang w:val="pt-BR"/>
              </w:rPr>
            </w:pPr>
            <w:r w:rsidRPr="494A4AF0" w:rsidR="6F0E0A6F">
              <w:rPr>
                <w:sz w:val="22"/>
                <w:szCs w:val="22"/>
                <w:lang w:val="pt-BR"/>
              </w:rPr>
              <w:t>Curso de Python 3 [</w:t>
            </w:r>
            <w:r w:rsidRPr="494A4AF0" w:rsidR="3733A25D">
              <w:rPr>
                <w:sz w:val="22"/>
                <w:szCs w:val="22"/>
                <w:lang w:val="pt-BR"/>
              </w:rPr>
              <w:t>12</w:t>
            </w:r>
            <w:r w:rsidRPr="494A4AF0" w:rsidR="6F0E0A6F">
              <w:rPr>
                <w:sz w:val="22"/>
                <w:szCs w:val="22"/>
                <w:lang w:val="pt-BR"/>
              </w:rPr>
              <w:t>0 Horas] (2023)</w:t>
            </w:r>
          </w:p>
          <w:p w:rsidR="6F0E0A6F" w:rsidP="7D27C9D2" w:rsidRDefault="6F0E0A6F" w14:paraId="5D920083" w14:textId="53C9F6F0">
            <w:pPr>
              <w:pStyle w:val="Textodocurrculo"/>
              <w:rPr>
                <w:sz w:val="22"/>
                <w:szCs w:val="22"/>
                <w:lang w:val="pt-BR"/>
              </w:rPr>
            </w:pPr>
            <w:r w:rsidRPr="7D27C9D2" w:rsidR="6F0E0A6F">
              <w:rPr>
                <w:sz w:val="22"/>
                <w:szCs w:val="22"/>
                <w:lang w:val="pt-BR"/>
              </w:rPr>
              <w:t>Curso de Linux [40 Horas] (2023)</w:t>
            </w:r>
          </w:p>
          <w:p w:rsidRPr="007C39F4" w:rsidR="007C39F4" w:rsidP="00AF3F5E" w:rsidRDefault="007C39F4" w14:paraId="10EF02A1" w14:textId="3FDF7F18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>Curso de EXCEL [40 Horas] (2023)</w:t>
            </w:r>
          </w:p>
          <w:p w:rsidRPr="007C39F4" w:rsidR="008327B3" w:rsidP="008327B3" w:rsidRDefault="008327B3" w14:paraId="6B99FF2F" w14:textId="298851D6">
            <w:pPr>
              <w:pStyle w:val="Ttulo2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>estácio | unimeta</w:t>
            </w:r>
          </w:p>
          <w:p w:rsidRPr="00D33232" w:rsidR="008327B3" w:rsidP="008327B3" w:rsidRDefault="008327B3" w14:paraId="32317ABC" w14:textId="386F9A3A">
            <w:pPr>
              <w:pStyle w:val="Textodocurrculo"/>
              <w:rPr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>Defesa Cibernética</w:t>
            </w:r>
            <w:r w:rsidRPr="007C39F4">
              <w:rPr>
                <w:sz w:val="22"/>
                <w:szCs w:val="22"/>
                <w:lang w:val="pt-BR"/>
              </w:rPr>
              <w:t xml:space="preserve"> </w:t>
            </w:r>
            <w:r w:rsidR="000D2985">
              <w:rPr>
                <w:sz w:val="22"/>
                <w:szCs w:val="22"/>
                <w:lang w:val="pt-BR"/>
              </w:rPr>
              <w:t>(</w:t>
            </w:r>
            <w:r w:rsidR="00D169C7">
              <w:rPr>
                <w:sz w:val="22"/>
                <w:szCs w:val="22"/>
                <w:lang w:val="pt-BR"/>
              </w:rPr>
              <w:t>EAD</w:t>
            </w:r>
            <w:r w:rsidR="000D2985">
              <w:rPr>
                <w:sz w:val="22"/>
                <w:szCs w:val="22"/>
                <w:lang w:val="pt-BR"/>
              </w:rPr>
              <w:t>)</w:t>
            </w:r>
            <w:r w:rsidR="00D169C7">
              <w:rPr>
                <w:sz w:val="22"/>
                <w:szCs w:val="22"/>
                <w:lang w:val="pt-BR"/>
              </w:rPr>
              <w:t xml:space="preserve"> </w:t>
            </w:r>
            <w:r w:rsidRPr="007C39F4">
              <w:rPr>
                <w:sz w:val="22"/>
                <w:szCs w:val="22"/>
                <w:lang w:val="pt-BR"/>
              </w:rPr>
              <w:t>(202</w:t>
            </w:r>
            <w:r w:rsidRPr="007C39F4" w:rsidR="00557D46">
              <w:rPr>
                <w:sz w:val="22"/>
                <w:szCs w:val="22"/>
                <w:lang w:val="pt-BR"/>
              </w:rPr>
              <w:t>3</w:t>
            </w:r>
            <w:r w:rsidRPr="007C39F4">
              <w:rPr>
                <w:sz w:val="22"/>
                <w:szCs w:val="22"/>
                <w:lang w:val="pt-BR"/>
              </w:rPr>
              <w:t xml:space="preserve"> – 202</w:t>
            </w:r>
            <w:r w:rsidRPr="007C39F4" w:rsidR="00557D46">
              <w:rPr>
                <w:sz w:val="22"/>
                <w:szCs w:val="22"/>
                <w:lang w:val="pt-BR"/>
              </w:rPr>
              <w:t>5</w:t>
            </w:r>
            <w:r w:rsidRPr="007C39F4">
              <w:rPr>
                <w:sz w:val="22"/>
                <w:szCs w:val="22"/>
                <w:lang w:val="pt-BR"/>
              </w:rPr>
              <w:t>)</w:t>
            </w:r>
            <w:r w:rsidRPr="007C39F4" w:rsidR="00557D46">
              <w:rPr>
                <w:sz w:val="22"/>
                <w:szCs w:val="22"/>
                <w:lang w:val="pt-BR"/>
              </w:rPr>
              <w:t xml:space="preserve"> </w:t>
            </w:r>
            <w:r w:rsidR="00D169C7">
              <w:rPr>
                <w:sz w:val="22"/>
                <w:szCs w:val="22"/>
                <w:lang w:val="pt-BR"/>
              </w:rPr>
              <w:t>–</w:t>
            </w:r>
            <w:r w:rsidRPr="007C39F4" w:rsidR="00557D46">
              <w:rPr>
                <w:sz w:val="22"/>
                <w:szCs w:val="22"/>
                <w:lang w:val="pt-BR"/>
              </w:rPr>
              <w:t xml:space="preserve"> Tecnólogo</w:t>
            </w:r>
            <w:r w:rsidR="00D169C7">
              <w:rPr>
                <w:sz w:val="22"/>
                <w:szCs w:val="22"/>
                <w:lang w:val="pt-BR"/>
              </w:rPr>
              <w:t xml:space="preserve"> </w:t>
            </w:r>
          </w:p>
        </w:tc>
      </w:tr>
      <w:tr w:rsidRPr="00D33232" w:rsidR="00497F54" w:rsidTr="494A4AF0" w14:paraId="1C7211F7" w14:textId="77777777">
        <w:tc>
          <w:tcPr>
            <w:tcW w:w="2225" w:type="dxa"/>
            <w:tcMar>
              <w:right w:w="475" w:type="dxa"/>
            </w:tcMar>
          </w:tcPr>
          <w:p w:rsidRPr="007C39F4" w:rsidR="00497F54" w:rsidRDefault="00E515C8" w14:paraId="061884C5" w14:textId="77777777">
            <w:pPr>
              <w:pStyle w:val="Ttulo1"/>
              <w:rPr>
                <w:sz w:val="24"/>
                <w:szCs w:val="24"/>
                <w:lang w:val="pt-BR"/>
              </w:rPr>
            </w:pPr>
            <w:r w:rsidRPr="007C39F4">
              <w:rPr>
                <w:sz w:val="24"/>
                <w:szCs w:val="24"/>
                <w:lang w:val="pt-BR" w:bidi="pt-PT"/>
              </w:rPr>
              <w:t>Comunicação</w:t>
            </w:r>
          </w:p>
        </w:tc>
        <w:tc>
          <w:tcPr>
            <w:tcW w:w="7521" w:type="dxa"/>
            <w:tcMar/>
          </w:tcPr>
          <w:p w:rsidRPr="007C39F4" w:rsidR="00497F54" w:rsidRDefault="001B18A1" w14:paraId="75AA2C4A" w14:textId="47DEB028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C39F4">
              <w:rPr>
                <w:sz w:val="22"/>
                <w:szCs w:val="22"/>
                <w:lang w:val="pt-BR"/>
              </w:rPr>
              <w:t xml:space="preserve">Comunicação bem desenvolvida, </w:t>
            </w:r>
            <w:r w:rsidRPr="007C39F4" w:rsidR="007C39F4">
              <w:rPr>
                <w:sz w:val="22"/>
                <w:szCs w:val="22"/>
                <w:lang w:val="pt-BR"/>
              </w:rPr>
              <w:t xml:space="preserve">facilidade em </w:t>
            </w:r>
            <w:r w:rsidRPr="007C39F4">
              <w:rPr>
                <w:sz w:val="22"/>
                <w:szCs w:val="22"/>
                <w:lang w:val="pt-BR"/>
              </w:rPr>
              <w:t>entendimento e explicação de problemas</w:t>
            </w:r>
            <w:r w:rsidRPr="007C39F4" w:rsidR="007C39F4">
              <w:rPr>
                <w:sz w:val="22"/>
                <w:szCs w:val="22"/>
                <w:lang w:val="pt-BR"/>
              </w:rPr>
              <w:t xml:space="preserve"> com prévio conhecimento (ou não), facilidade em comunicação com/em público.</w:t>
            </w:r>
          </w:p>
        </w:tc>
      </w:tr>
    </w:tbl>
    <w:p w:rsidRPr="00D33232" w:rsidR="00497F54" w:rsidRDefault="00497F54" w14:paraId="7117DE4A" w14:textId="2D8B14E4">
      <w:pPr>
        <w:rPr>
          <w:lang w:val="pt-BR"/>
        </w:rPr>
      </w:pPr>
    </w:p>
    <w:sectPr w:rsidRPr="00D33232" w:rsidR="00497F54" w:rsidSect="00E515C8">
      <w:footerReference w:type="default" r:id="rId10"/>
      <w:pgSz w:w="11906" w:h="16838" w:orient="portrait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7E07" w:rsidRDefault="00497E07" w14:paraId="65F50DAA" w14:textId="77777777">
      <w:pPr>
        <w:spacing w:after="0" w:line="240" w:lineRule="auto"/>
      </w:pPr>
      <w:r>
        <w:separator/>
      </w:r>
    </w:p>
  </w:endnote>
  <w:endnote w:type="continuationSeparator" w:id="0">
    <w:p w:rsidR="00497E07" w:rsidRDefault="00497E07" w14:paraId="570571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F54" w:rsidRDefault="00E515C8" w14:paraId="72E12D0C" w14:textId="77777777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7E07" w:rsidRDefault="00497E07" w14:paraId="1F97807F" w14:textId="77777777">
      <w:pPr>
        <w:spacing w:after="0" w:line="240" w:lineRule="auto"/>
      </w:pPr>
      <w:r>
        <w:separator/>
      </w:r>
    </w:p>
  </w:footnote>
  <w:footnote w:type="continuationSeparator" w:id="0">
    <w:p w:rsidR="00497E07" w:rsidRDefault="00497E07" w14:paraId="52E0C7B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oxt0dPHLjRwy6" int2:id="zvQa3aGW">
      <int2:state int2:type="AugLoop_Text_Critique" int2:value="Rejected"/>
    </int2:textHash>
    <int2:textHash int2:hashCode="J5yeMl4nmsA0pL" int2:id="Qvog4Wdf">
      <int2:state int2:type="AugLoop_Text_Critique" int2:value="Rejected"/>
    </int2:textHash>
    <int2:textHash int2:hashCode="/7r1jxIxYo+awq" int2:id="xOJGXvae">
      <int2:state int2:type="AugLoop_Text_Critique" int2:value="Rejected"/>
    </int2:textHash>
    <int2:textHash int2:hashCode="NsPw/a4ixq7O7Z" int2:id="ATXbuTtw">
      <int2:state int2:type="AugLoop_Text_Critique" int2:value="Rejected"/>
    </int2:textHash>
    <int2:textHash int2:hashCode="TQ/Wq2/mujdJ7T" int2:id="mBn1FyWh">
      <int2:state int2:type="AugLoop_Text_Critique" int2:value="Rejected"/>
    </int2:textHash>
    <int2:textHash int2:hashCode="tuE61T2OxBsDTE" int2:id="BYDiLXdl">
      <int2:state int2:type="AugLoop_Text_Critique" int2:value="Rejected"/>
    </int2:textHash>
    <int2:textHash int2:hashCode="U4YYUaFGlP7tKi" int2:id="2kl3AEG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5E"/>
    <w:rsid w:val="000D2985"/>
    <w:rsid w:val="001B18A1"/>
    <w:rsid w:val="00445B18"/>
    <w:rsid w:val="00497E07"/>
    <w:rsid w:val="00497F54"/>
    <w:rsid w:val="004C27D4"/>
    <w:rsid w:val="0054209B"/>
    <w:rsid w:val="00557D46"/>
    <w:rsid w:val="007A331D"/>
    <w:rsid w:val="007B6422"/>
    <w:rsid w:val="007C39F4"/>
    <w:rsid w:val="007E1E1A"/>
    <w:rsid w:val="008327B3"/>
    <w:rsid w:val="00A32BB5"/>
    <w:rsid w:val="00AF1462"/>
    <w:rsid w:val="00AF3F5E"/>
    <w:rsid w:val="00D169C7"/>
    <w:rsid w:val="00D33232"/>
    <w:rsid w:val="00D85498"/>
    <w:rsid w:val="00E515C8"/>
    <w:rsid w:val="00F623FC"/>
    <w:rsid w:val="0269484A"/>
    <w:rsid w:val="0424F544"/>
    <w:rsid w:val="0722FDF8"/>
    <w:rsid w:val="075C9606"/>
    <w:rsid w:val="0A9436C8"/>
    <w:rsid w:val="12B414BB"/>
    <w:rsid w:val="13EBAE42"/>
    <w:rsid w:val="1CDAC984"/>
    <w:rsid w:val="27416054"/>
    <w:rsid w:val="285EC13E"/>
    <w:rsid w:val="29E62034"/>
    <w:rsid w:val="2DB0A1D8"/>
    <w:rsid w:val="2F8A5A8E"/>
    <w:rsid w:val="305561B8"/>
    <w:rsid w:val="31F13219"/>
    <w:rsid w:val="3733A25D"/>
    <w:rsid w:val="4374D15B"/>
    <w:rsid w:val="4848427E"/>
    <w:rsid w:val="494A4AF0"/>
    <w:rsid w:val="4A1A554E"/>
    <w:rsid w:val="4FE18964"/>
    <w:rsid w:val="5B80680B"/>
    <w:rsid w:val="5D75EF19"/>
    <w:rsid w:val="617A5532"/>
    <w:rsid w:val="61E64519"/>
    <w:rsid w:val="64B1F5F4"/>
    <w:rsid w:val="6E0A2E58"/>
    <w:rsid w:val="6F0E0A6F"/>
    <w:rsid w:val="71C4400C"/>
    <w:rsid w:val="72068753"/>
    <w:rsid w:val="77E09DD6"/>
    <w:rsid w:val="797C6E37"/>
    <w:rsid w:val="7BDB3737"/>
    <w:rsid w:val="7CB89A16"/>
    <w:rsid w:val="7D27C9D2"/>
    <w:rsid w:val="7E277EBE"/>
    <w:rsid w:val="7F2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5271"/>
  <w15:chartTrackingRefBased/>
  <w15:docId w15:val="{0269A9C7-0A6C-4F2D-A8F7-8C3A18F8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hAnsiTheme="majorHAnsi" w:eastAsiaTheme="majorEastAsia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aps/>
      <w:color w:val="577188" w:themeColor="accent1" w:themeShade="BF"/>
      <w:kern w:val="20"/>
      <w:sz w:val="21"/>
      <w:szCs w:val="2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odocurrculo" w:customStyle="1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styleId="Tabeladocurrculo" w:customStyle="1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InformaesdeContato" w:customStyle="1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styleId="Nome" w:customStyle="1">
    <w:name w:val="Nome"/>
    <w:basedOn w:val="Normal"/>
    <w:uiPriority w:val="3"/>
    <w:qFormat/>
    <w:pPr>
      <w:pBdr>
        <w:top w:val="single" w:color="7E97AD" w:themeColor="accent1" w:sz="4" w:space="4"/>
        <w:left w:val="single" w:color="7E97AD" w:themeColor="accent1" w:sz="4" w:space="6"/>
        <w:bottom w:val="single" w:color="7E97AD" w:themeColor="accent1" w:sz="4" w:space="2"/>
        <w:right w:val="single" w:color="7E97AD" w:themeColor="accent1" w:sz="4" w:space="6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hAnsiTheme="majorHAnsi" w:eastAsiaTheme="majorEastAsia" w:cstheme="majorBidi"/>
      <w:caps/>
      <w:color w:val="FFFFFF" w:themeColor="background1"/>
      <w:kern w:val="20"/>
      <w:sz w:val="32"/>
      <w:szCs w:val="20"/>
    </w:rPr>
  </w:style>
  <w:style w:type="paragraph" w:styleId="E-mail" w:customStyle="1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394B5A" w:themeColor="accent1" w:themeShade="7F"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microsoft.com/office/2020/10/relationships/intelligence" Target="intelligence2.xml" Id="R4171bba7005a4f9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AppData\Roaming\Microsoft\Templates\Curr&#237;culo%20b&#225;sico%20(Design%20atemporal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79D22FFCDAF4CB1D68F4751C0AB32" ma:contentTypeVersion="2" ma:contentTypeDescription="Create a new document." ma:contentTypeScope="" ma:versionID="d16316e4830ff9e53698fa11a64dcfd2">
  <xsd:schema xmlns:xsd="http://www.w3.org/2001/XMLSchema" xmlns:xs="http://www.w3.org/2001/XMLSchema" xmlns:p="http://schemas.microsoft.com/office/2006/metadata/properties" xmlns:ns3="aac0d290-c3b9-4fdf-bd0d-0513a0e62340" targetNamespace="http://schemas.microsoft.com/office/2006/metadata/properties" ma:root="true" ma:fieldsID="4d6cb6d8ba08fde5f39e3adc97d8ca7f" ns3:_="">
    <xsd:import namespace="aac0d290-c3b9-4fdf-bd0d-0513a0e62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d290-c3b9-4fdf-bd0d-0513a0e62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24685-0B74-4F9E-A22C-F0D404F7F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d290-c3b9-4fdf-bd0d-0513a0e62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D71AD-74AF-457F-820C-E0CA433C8D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862B9-73B3-4002-8831-AEBD4052D1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básico (Design atemporal)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</dc:creator>
  <keywords/>
  <dc:description/>
  <lastModifiedBy>SANTIAGO ROCHA DE MELO</lastModifiedBy>
  <revision>5</revision>
  <dcterms:created xsi:type="dcterms:W3CDTF">2023-03-13T22:48:00.0000000Z</dcterms:created>
  <dcterms:modified xsi:type="dcterms:W3CDTF">2023-09-12T19:20:49.0437910Z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0x010100E3979D22FFCDAF4CB1D68F4751C0AB32</vt:lpwstr>
  </property>
</Properties>
</file>